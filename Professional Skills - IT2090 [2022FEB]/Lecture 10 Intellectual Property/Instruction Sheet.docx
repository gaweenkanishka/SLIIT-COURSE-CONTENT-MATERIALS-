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40F" w:rsidRDefault="00D7540F" w:rsidP="00D754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9A7">
        <w:rPr>
          <w:rFonts w:ascii="Times New Roman" w:hAnsi="Times New Roman" w:cs="Times New Roman"/>
          <w:b/>
          <w:bCs/>
          <w:sz w:val="28"/>
          <w:szCs w:val="28"/>
          <w:u w:val="single"/>
        </w:rPr>
        <w:t>Pro</w:t>
      </w:r>
      <w:r w:rsidR="00527115">
        <w:rPr>
          <w:rFonts w:ascii="Times New Roman" w:hAnsi="Times New Roman" w:cs="Times New Roman"/>
          <w:b/>
          <w:bCs/>
          <w:sz w:val="28"/>
          <w:szCs w:val="28"/>
          <w:u w:val="single"/>
        </w:rPr>
        <w:t>bability and Statistics (</w:t>
      </w:r>
      <w:r w:rsidR="009B2F9C">
        <w:rPr>
          <w:rFonts w:ascii="Times New Roman" w:hAnsi="Times New Roman" w:cs="Times New Roman"/>
          <w:b/>
          <w:bCs/>
          <w:sz w:val="28"/>
          <w:szCs w:val="28"/>
          <w:u w:val="single"/>
        </w:rPr>
        <w:t>IT2110</w:t>
      </w:r>
      <w:r w:rsidR="001A3EF8">
        <w:rPr>
          <w:rFonts w:ascii="Times New Roman" w:hAnsi="Times New Roman" w:cs="Times New Roman"/>
          <w:b/>
          <w:bCs/>
          <w:sz w:val="28"/>
          <w:szCs w:val="28"/>
          <w:u w:val="single"/>
        </w:rPr>
        <w:t>) - 2022</w:t>
      </w:r>
    </w:p>
    <w:p w:rsidR="00D7540F" w:rsidRDefault="00527115" w:rsidP="00D754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 Online Assignment</w:t>
      </w:r>
    </w:p>
    <w:p w:rsidR="00527115" w:rsidRPr="00F169A7" w:rsidRDefault="001A3EF8" w:rsidP="00D754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 Sheet – Data Set</w:t>
      </w:r>
    </w:p>
    <w:p w:rsidR="00527115" w:rsidRDefault="00527115" w:rsidP="001326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7540F" w:rsidRPr="00BD501F" w:rsidRDefault="00D7540F" w:rsidP="00132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01F">
        <w:rPr>
          <w:rFonts w:ascii="Times New Roman" w:hAnsi="Times New Roman" w:cs="Times New Roman"/>
          <w:sz w:val="24"/>
          <w:szCs w:val="24"/>
        </w:rPr>
        <w:t xml:space="preserve">Import your dataset </w:t>
      </w:r>
      <w:r w:rsidR="009A3769" w:rsidRPr="00BD501F">
        <w:rPr>
          <w:rFonts w:ascii="Times New Roman" w:hAnsi="Times New Roman" w:cs="Times New Roman"/>
          <w:sz w:val="24"/>
          <w:szCs w:val="24"/>
        </w:rPr>
        <w:t>in</w:t>
      </w:r>
      <w:r w:rsidRPr="00BD501F">
        <w:rPr>
          <w:rFonts w:ascii="Times New Roman" w:hAnsi="Times New Roman" w:cs="Times New Roman"/>
          <w:sz w:val="24"/>
          <w:szCs w:val="24"/>
        </w:rPr>
        <w:t xml:space="preserve">to R and study it using descriptive statistics and visualization methods in R. </w:t>
      </w:r>
    </w:p>
    <w:p w:rsidR="00D7540F" w:rsidRPr="00BD501F" w:rsidRDefault="00D7540F" w:rsidP="009617AB">
      <w:pPr>
        <w:spacing w:line="360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BD501F">
        <w:rPr>
          <w:rFonts w:ascii="Times New Roman" w:hAnsi="Times New Roman" w:cs="Times New Roman"/>
          <w:b/>
          <w:sz w:val="24"/>
          <w:szCs w:val="24"/>
        </w:rPr>
        <w:t>Data Set</w:t>
      </w:r>
      <w:r w:rsidRPr="00BD501F">
        <w:rPr>
          <w:rFonts w:ascii="Times New Roman" w:hAnsi="Times New Roman" w:cs="Times New Roman"/>
          <w:sz w:val="24"/>
          <w:szCs w:val="24"/>
        </w:rPr>
        <w:t xml:space="preserve">: </w:t>
      </w:r>
      <w:r w:rsidR="00C566FE" w:rsidRPr="00BD501F">
        <w:rPr>
          <w:rFonts w:ascii="Times New Roman" w:hAnsi="Times New Roman" w:cs="Times New Roman"/>
          <w:sz w:val="24"/>
          <w:szCs w:val="24"/>
        </w:rPr>
        <w:t xml:space="preserve">You have provided a data set of containing the details </w:t>
      </w:r>
      <w:r w:rsidR="00FD32E7" w:rsidRPr="00FD32E7">
        <w:rPr>
          <w:rFonts w:ascii="Times New Roman" w:hAnsi="Times New Roman" w:cs="Times New Roman"/>
          <w:sz w:val="24"/>
          <w:szCs w:val="24"/>
        </w:rPr>
        <w:t>from a survey on social and other kinds of support.</w:t>
      </w:r>
      <w:r w:rsidR="00ED75CA" w:rsidRPr="00BD501F">
        <w:rPr>
          <w:rFonts w:ascii="Times New Roman" w:hAnsi="Times New Roman" w:cs="Times New Roman"/>
          <w:sz w:val="24"/>
          <w:szCs w:val="24"/>
        </w:rPr>
        <w:t xml:space="preserve"> </w:t>
      </w:r>
      <w:r w:rsidR="00D102BE" w:rsidRPr="00BD501F">
        <w:rPr>
          <w:rFonts w:ascii="Times New Roman" w:hAnsi="Times New Roman" w:cs="Times New Roman"/>
          <w:sz w:val="24"/>
          <w:szCs w:val="24"/>
        </w:rPr>
        <w:t>Description of the variable</w:t>
      </w:r>
      <w:r w:rsidR="00C43234" w:rsidRPr="00BD501F">
        <w:rPr>
          <w:rFonts w:ascii="Times New Roman" w:hAnsi="Times New Roman" w:cs="Times New Roman"/>
          <w:sz w:val="24"/>
          <w:szCs w:val="24"/>
        </w:rPr>
        <w:t>s has</w:t>
      </w:r>
      <w:r w:rsidR="00D102BE" w:rsidRPr="00BD501F">
        <w:rPr>
          <w:rFonts w:ascii="Times New Roman" w:hAnsi="Times New Roman" w:cs="Times New Roman"/>
          <w:sz w:val="24"/>
          <w:szCs w:val="24"/>
        </w:rPr>
        <w:t xml:space="preserve"> given below.</w:t>
      </w:r>
      <w:bookmarkStart w:id="0" w:name="_GoBack"/>
      <w:bookmarkEnd w:id="0"/>
    </w:p>
    <w:tbl>
      <w:tblPr>
        <w:tblW w:w="8339" w:type="dxa"/>
        <w:tblCellSpacing w:w="15" w:type="dxa"/>
        <w:tblInd w:w="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7037"/>
      </w:tblGrid>
      <w:tr w:rsidR="003D1F09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3D1F09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</w:tcPr>
          <w:p w:rsidR="003D1F09" w:rsidRPr="00BD501F" w:rsidRDefault="00F96508" w:rsidP="0013262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5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 or Male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A2FF0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257588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257588" w:rsidRPr="00BD501F" w:rsidRDefault="00F96508" w:rsidP="00F9650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5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in years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96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le</w:t>
            </w:r>
            <w:r w:rsidR="00001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vels 18-20, 21-24, 25-30, 31-40 and </w:t>
            </w:r>
            <w:r w:rsidRPr="00F96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40+</w:t>
            </w:r>
          </w:p>
        </w:tc>
      </w:tr>
      <w:tr w:rsidR="005A2FF0" w:rsidRPr="00BD501F" w:rsidTr="005A2FF0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257588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257588" w:rsidRPr="00BD501F" w:rsidRDefault="00E37BE5" w:rsidP="004020A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02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 with levels Australia and</w:t>
            </w:r>
            <w:r w:rsidR="004020AF" w:rsidRPr="00402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</w:t>
            </w:r>
            <w:r w:rsidR="004020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2FF0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257588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marital</w:t>
            </w:r>
            <w:r w:rsidR="00D46776" w:rsidRPr="00BD5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57588" w:rsidRPr="00BD5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57588" w:rsidRPr="00BD501F" w:rsidRDefault="00E37BE5" w:rsidP="004020A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020AF" w:rsidRPr="00402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</w:t>
            </w:r>
            <w:r w:rsidR="00402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 with levels married, </w:t>
            </w:r>
            <w:r w:rsidR="004020AF" w:rsidRPr="004020AF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r w:rsidR="00402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other.</w:t>
            </w:r>
          </w:p>
        </w:tc>
      </w:tr>
      <w:tr w:rsidR="005A2FF0" w:rsidRPr="00BD501F" w:rsidTr="005A2FF0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257588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7588" w:rsidRPr="00BD501F" w:rsidRDefault="000E78FB" w:rsidP="000E78F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0E7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 with levels alone, friends, parents, partner, residences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other.</w:t>
            </w:r>
          </w:p>
        </w:tc>
      </w:tr>
      <w:tr w:rsidR="005A2FF0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257588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employment</w:t>
            </w:r>
            <w:r w:rsidR="00257588" w:rsidRPr="00BD5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57588" w:rsidRPr="00BD501F" w:rsidRDefault="00877E4E" w:rsidP="00877E4E">
            <w:pPr>
              <w:numPr>
                <w:ilvl w:val="0"/>
                <w:numId w:val="17"/>
              </w:numPr>
              <w:spacing w:after="157" w:line="253" w:lineRule="auto"/>
              <w:ind w:right="8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77E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 with levels employed fulltime, employed part-time, </w:t>
            </w:r>
            <w:proofErr w:type="spellStart"/>
            <w:r w:rsidRPr="00877E4E">
              <w:rPr>
                <w:rFonts w:ascii="Times New Roman" w:eastAsia="Times New Roman" w:hAnsi="Times New Roman" w:cs="Times New Roman"/>
                <w:sz w:val="24"/>
                <w:szCs w:val="24"/>
              </w:rPr>
              <w:t>govt</w:t>
            </w:r>
            <w:proofErr w:type="spellEnd"/>
            <w:r w:rsidRPr="00877E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assistance, parental support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other.</w:t>
            </w:r>
          </w:p>
        </w:tc>
      </w:tr>
      <w:tr w:rsidR="00832A34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832A34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firstyr</w:t>
            </w:r>
            <w:proofErr w:type="spellEnd"/>
          </w:p>
        </w:tc>
        <w:tc>
          <w:tcPr>
            <w:tcW w:w="0" w:type="auto"/>
            <w:vAlign w:val="center"/>
          </w:tcPr>
          <w:p w:rsidR="00832A34" w:rsidRPr="00BD501F" w:rsidRDefault="00B40D13" w:rsidP="00B40D1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factor with levels first year and</w:t>
            </w:r>
            <w:r w:rsidRPr="00B40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</w:t>
            </w:r>
            <w:r w:rsidR="00F72D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A34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832A34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enrolment</w:t>
            </w:r>
          </w:p>
        </w:tc>
        <w:tc>
          <w:tcPr>
            <w:tcW w:w="0" w:type="auto"/>
            <w:vAlign w:val="center"/>
          </w:tcPr>
          <w:p w:rsidR="00832A34" w:rsidRPr="00BD501F" w:rsidRDefault="007875E2" w:rsidP="007875E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87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with levels full-time and</w:t>
            </w:r>
            <w:r w:rsidRPr="00787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part-time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A34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832A34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emotional</w:t>
            </w:r>
          </w:p>
        </w:tc>
        <w:tc>
          <w:tcPr>
            <w:tcW w:w="0" w:type="auto"/>
            <w:vAlign w:val="center"/>
          </w:tcPr>
          <w:p w:rsidR="00832A34" w:rsidRPr="00BD501F" w:rsidRDefault="008C7154" w:rsidP="008C7154">
            <w:pPr>
              <w:numPr>
                <w:ilvl w:val="0"/>
                <w:numId w:val="17"/>
              </w:numPr>
              <w:spacing w:after="157" w:line="253" w:lineRule="auto"/>
              <w:ind w:right="8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8C7154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5 questions on emotional support availability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832A34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832A34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emotionalsat</w:t>
            </w:r>
            <w:proofErr w:type="spellEnd"/>
          </w:p>
        </w:tc>
        <w:tc>
          <w:tcPr>
            <w:tcW w:w="0" w:type="auto"/>
            <w:vAlign w:val="center"/>
          </w:tcPr>
          <w:p w:rsidR="00832A34" w:rsidRPr="00BD501F" w:rsidRDefault="00543C59" w:rsidP="00543C59">
            <w:pPr>
              <w:numPr>
                <w:ilvl w:val="0"/>
                <w:numId w:val="17"/>
              </w:numPr>
              <w:spacing w:after="157" w:line="253" w:lineRule="auto"/>
              <w:ind w:right="8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543C59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5 questions on emotional support satisfaction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832A34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832A34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tangible</w:t>
            </w:r>
          </w:p>
        </w:tc>
        <w:tc>
          <w:tcPr>
            <w:tcW w:w="0" w:type="auto"/>
            <w:vAlign w:val="center"/>
          </w:tcPr>
          <w:p w:rsidR="00832A34" w:rsidRPr="00BD501F" w:rsidRDefault="00FD1DEF" w:rsidP="00FD1DEF">
            <w:pPr>
              <w:numPr>
                <w:ilvl w:val="0"/>
                <w:numId w:val="17"/>
              </w:numPr>
              <w:spacing w:after="157" w:line="253" w:lineRule="auto"/>
              <w:ind w:right="8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D1DEF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4 questions on availability of tangible support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832A34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832A34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tangiblesat</w:t>
            </w:r>
            <w:proofErr w:type="spellEnd"/>
          </w:p>
        </w:tc>
        <w:tc>
          <w:tcPr>
            <w:tcW w:w="0" w:type="auto"/>
            <w:vAlign w:val="center"/>
          </w:tcPr>
          <w:p w:rsidR="00832A34" w:rsidRPr="00BD501F" w:rsidRDefault="00FD1DEF" w:rsidP="00FD1DEF">
            <w:pPr>
              <w:numPr>
                <w:ilvl w:val="0"/>
                <w:numId w:val="17"/>
              </w:numPr>
              <w:spacing w:after="157" w:line="253" w:lineRule="auto"/>
              <w:ind w:right="8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D1DEF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4 questions on satisfaction with tangible support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832A34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832A34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affect</w:t>
            </w:r>
          </w:p>
        </w:tc>
        <w:tc>
          <w:tcPr>
            <w:tcW w:w="0" w:type="auto"/>
            <w:vAlign w:val="center"/>
          </w:tcPr>
          <w:p w:rsidR="00832A34" w:rsidRPr="00BD501F" w:rsidRDefault="006C4CAD" w:rsidP="006C4CA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6C4CAD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3 questions on availability of affectionate support sources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F418B5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F418B5" w:rsidRPr="00BD501F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affectsat</w:t>
            </w:r>
            <w:proofErr w:type="spellEnd"/>
          </w:p>
        </w:tc>
        <w:tc>
          <w:tcPr>
            <w:tcW w:w="0" w:type="auto"/>
            <w:vAlign w:val="center"/>
          </w:tcPr>
          <w:p w:rsidR="00F418B5" w:rsidRPr="00BD501F" w:rsidRDefault="00EC4A94" w:rsidP="00EC4A9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C4A94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3 questions on satisfaction with affectionate support sources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E12C67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E12C67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psi</w:t>
            </w:r>
          </w:p>
        </w:tc>
        <w:tc>
          <w:tcPr>
            <w:tcW w:w="0" w:type="auto"/>
            <w:vAlign w:val="center"/>
          </w:tcPr>
          <w:p w:rsidR="00E12C67" w:rsidRPr="00BD501F" w:rsidRDefault="00063DAF" w:rsidP="00063DA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063DAF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3 questions on availability of positive social interaction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E12C67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E12C67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psisat</w:t>
            </w:r>
            <w:proofErr w:type="spellEnd"/>
          </w:p>
        </w:tc>
        <w:tc>
          <w:tcPr>
            <w:tcW w:w="0" w:type="auto"/>
            <w:vAlign w:val="center"/>
          </w:tcPr>
          <w:p w:rsidR="00E12C67" w:rsidRPr="00BD501F" w:rsidRDefault="00063DAF" w:rsidP="00063DA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063DAF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3 questions on satisfaction with positive social interaction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E12C67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E12C67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esupport</w:t>
            </w:r>
            <w:proofErr w:type="spellEnd"/>
          </w:p>
        </w:tc>
        <w:tc>
          <w:tcPr>
            <w:tcW w:w="0" w:type="auto"/>
            <w:vAlign w:val="center"/>
          </w:tcPr>
          <w:p w:rsidR="00E12C67" w:rsidRPr="00BD501F" w:rsidRDefault="00063DAF" w:rsidP="00063DA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063DAF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4 questions on extent of emotional support sources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E12C67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E12C67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psupport</w:t>
            </w:r>
            <w:proofErr w:type="spellEnd"/>
          </w:p>
        </w:tc>
        <w:tc>
          <w:tcPr>
            <w:tcW w:w="0" w:type="auto"/>
            <w:vAlign w:val="center"/>
          </w:tcPr>
          <w:p w:rsidR="00E12C67" w:rsidRPr="00BD501F" w:rsidRDefault="00063DAF" w:rsidP="00063DA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063DAF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4 questions on extent of practical support sources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E12C67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E12C67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supsources</w:t>
            </w:r>
            <w:proofErr w:type="spellEnd"/>
          </w:p>
        </w:tc>
        <w:tc>
          <w:tcPr>
            <w:tcW w:w="0" w:type="auto"/>
            <w:vAlign w:val="center"/>
          </w:tcPr>
          <w:p w:rsidR="00E12C67" w:rsidRPr="00BD501F" w:rsidRDefault="00063DAF" w:rsidP="00063DA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063D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ummary of 4 questions on extent of social support sources (formerly, </w:t>
            </w:r>
            <w:proofErr w:type="spellStart"/>
            <w:r w:rsidRPr="00063DAF">
              <w:rPr>
                <w:rFonts w:ascii="Times New Roman" w:eastAsia="Times New Roman" w:hAnsi="Times New Roman" w:cs="Times New Roman"/>
                <w:sz w:val="24"/>
                <w:szCs w:val="24"/>
              </w:rPr>
              <w:t>socsupport</w:t>
            </w:r>
            <w:proofErr w:type="spellEnd"/>
            <w:r w:rsidRPr="00063DA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  <w:tr w:rsidR="00E12C67" w:rsidRPr="00BD501F" w:rsidTr="005A2FF0">
        <w:trPr>
          <w:trHeight w:val="379"/>
          <w:tblCellSpacing w:w="15" w:type="dxa"/>
        </w:trPr>
        <w:tc>
          <w:tcPr>
            <w:tcW w:w="0" w:type="auto"/>
            <w:vAlign w:val="center"/>
          </w:tcPr>
          <w:p w:rsidR="00E12C67" w:rsidRDefault="00E12C67" w:rsidP="00132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BDI</w:t>
            </w:r>
          </w:p>
        </w:tc>
        <w:tc>
          <w:tcPr>
            <w:tcW w:w="0" w:type="auto"/>
            <w:vAlign w:val="center"/>
          </w:tcPr>
          <w:p w:rsidR="00E12C67" w:rsidRPr="00BD501F" w:rsidRDefault="00063DAF" w:rsidP="00063DA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DAF">
              <w:rPr>
                <w:rFonts w:ascii="Times New Roman" w:eastAsia="Times New Roman" w:hAnsi="Times New Roman" w:cs="Times New Roman"/>
                <w:sz w:val="24"/>
                <w:szCs w:val="24"/>
              </w:rPr>
              <w:t>Score on the Beck depression index (summary of 21 questions)</w:t>
            </w:r>
            <w:r w:rsidR="000E1E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numerical.</w:t>
            </w:r>
          </w:p>
        </w:tc>
      </w:tr>
    </w:tbl>
    <w:p w:rsidR="00D7540F" w:rsidRPr="00F169A7" w:rsidRDefault="00D7540F" w:rsidP="00D7540F">
      <w:pPr>
        <w:pStyle w:val="ListParagraph"/>
        <w:rPr>
          <w:rFonts w:ascii="Times New Roman" w:hAnsi="Times New Roman" w:cs="Times New Roman"/>
        </w:rPr>
      </w:pPr>
    </w:p>
    <w:p w:rsidR="00A37FAB" w:rsidRPr="00F169A7" w:rsidRDefault="00A37FAB" w:rsidP="00E40E9C">
      <w:pPr>
        <w:tabs>
          <w:tab w:val="left" w:pos="1800"/>
        </w:tabs>
        <w:rPr>
          <w:rFonts w:ascii="Times New Roman" w:hAnsi="Times New Roman" w:cs="Times New Roman"/>
        </w:rPr>
      </w:pPr>
    </w:p>
    <w:sectPr w:rsidR="00A37FAB" w:rsidRPr="00F169A7" w:rsidSect="00D754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A5920E9"/>
    <w:multiLevelType w:val="hybridMultilevel"/>
    <w:tmpl w:val="0D2A6586"/>
    <w:lvl w:ilvl="0" w:tplc="EE18CE6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55975B90"/>
    <w:multiLevelType w:val="multilevel"/>
    <w:tmpl w:val="9E26B4E8"/>
    <w:numStyleLink w:val="ArticleSection"/>
  </w:abstractNum>
  <w:abstractNum w:abstractNumId="13">
    <w:nsid w:val="5AC20855"/>
    <w:multiLevelType w:val="hybridMultilevel"/>
    <w:tmpl w:val="9FAE77B4"/>
    <w:lvl w:ilvl="0" w:tplc="BE58C7BC">
      <w:start w:val="1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54DC4C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CB43A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1470E8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9C9810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AB6E6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C864D4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05A46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CC7AF2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D6F021E"/>
    <w:multiLevelType w:val="hybridMultilevel"/>
    <w:tmpl w:val="CF4C4BCA"/>
    <w:lvl w:ilvl="0" w:tplc="EDFA3FFE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960E42"/>
    <w:multiLevelType w:val="multilevel"/>
    <w:tmpl w:val="9E26B4E8"/>
    <w:numStyleLink w:val="ArticleSection"/>
  </w:abstractNum>
  <w:abstractNum w:abstractNumId="17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0F"/>
    <w:rsid w:val="0000148B"/>
    <w:rsid w:val="0000618D"/>
    <w:rsid w:val="00021DFE"/>
    <w:rsid w:val="00040331"/>
    <w:rsid w:val="00063DAF"/>
    <w:rsid w:val="000C71CA"/>
    <w:rsid w:val="000E1EF0"/>
    <w:rsid w:val="000E78FB"/>
    <w:rsid w:val="00132621"/>
    <w:rsid w:val="00162388"/>
    <w:rsid w:val="00183D54"/>
    <w:rsid w:val="00191EB3"/>
    <w:rsid w:val="001A3EF8"/>
    <w:rsid w:val="002265F6"/>
    <w:rsid w:val="00257588"/>
    <w:rsid w:val="002922E1"/>
    <w:rsid w:val="002970DE"/>
    <w:rsid w:val="002D4433"/>
    <w:rsid w:val="002D5ABF"/>
    <w:rsid w:val="00321969"/>
    <w:rsid w:val="00351F50"/>
    <w:rsid w:val="003649E4"/>
    <w:rsid w:val="00387A06"/>
    <w:rsid w:val="003D1F09"/>
    <w:rsid w:val="004020AF"/>
    <w:rsid w:val="00402DDC"/>
    <w:rsid w:val="004058A2"/>
    <w:rsid w:val="00407A71"/>
    <w:rsid w:val="004525EC"/>
    <w:rsid w:val="0050313F"/>
    <w:rsid w:val="00527115"/>
    <w:rsid w:val="00543C59"/>
    <w:rsid w:val="005A2FF0"/>
    <w:rsid w:val="006A6330"/>
    <w:rsid w:val="006B5099"/>
    <w:rsid w:val="006C4CAD"/>
    <w:rsid w:val="006F77EA"/>
    <w:rsid w:val="007153DB"/>
    <w:rsid w:val="00723FC7"/>
    <w:rsid w:val="007464D9"/>
    <w:rsid w:val="007875E2"/>
    <w:rsid w:val="007942F3"/>
    <w:rsid w:val="007B0690"/>
    <w:rsid w:val="007B5392"/>
    <w:rsid w:val="007C075A"/>
    <w:rsid w:val="00832A34"/>
    <w:rsid w:val="00877E4E"/>
    <w:rsid w:val="00894F36"/>
    <w:rsid w:val="008C1095"/>
    <w:rsid w:val="008C7154"/>
    <w:rsid w:val="00924254"/>
    <w:rsid w:val="009438BC"/>
    <w:rsid w:val="00954A69"/>
    <w:rsid w:val="00955A62"/>
    <w:rsid w:val="009617AB"/>
    <w:rsid w:val="009A3769"/>
    <w:rsid w:val="009B2F9C"/>
    <w:rsid w:val="00A014B7"/>
    <w:rsid w:val="00A37FAB"/>
    <w:rsid w:val="00A46CCC"/>
    <w:rsid w:val="00A66731"/>
    <w:rsid w:val="00A84A58"/>
    <w:rsid w:val="00B0296A"/>
    <w:rsid w:val="00B331D8"/>
    <w:rsid w:val="00B40D13"/>
    <w:rsid w:val="00B44EA0"/>
    <w:rsid w:val="00B952C0"/>
    <w:rsid w:val="00BC31CA"/>
    <w:rsid w:val="00BD501F"/>
    <w:rsid w:val="00C11E4A"/>
    <w:rsid w:val="00C14638"/>
    <w:rsid w:val="00C43234"/>
    <w:rsid w:val="00C566FE"/>
    <w:rsid w:val="00D102BE"/>
    <w:rsid w:val="00D3542B"/>
    <w:rsid w:val="00D46776"/>
    <w:rsid w:val="00D7540F"/>
    <w:rsid w:val="00DA0DB4"/>
    <w:rsid w:val="00DC0AA3"/>
    <w:rsid w:val="00E1288D"/>
    <w:rsid w:val="00E12C67"/>
    <w:rsid w:val="00E37BE5"/>
    <w:rsid w:val="00E40E9C"/>
    <w:rsid w:val="00E4487E"/>
    <w:rsid w:val="00E8322E"/>
    <w:rsid w:val="00E91D0A"/>
    <w:rsid w:val="00EC4A94"/>
    <w:rsid w:val="00EC6666"/>
    <w:rsid w:val="00ED5B04"/>
    <w:rsid w:val="00ED75CA"/>
    <w:rsid w:val="00EE51C5"/>
    <w:rsid w:val="00F169A7"/>
    <w:rsid w:val="00F418B5"/>
    <w:rsid w:val="00F72DE4"/>
    <w:rsid w:val="00F96508"/>
    <w:rsid w:val="00FD1DEF"/>
    <w:rsid w:val="00FD32E7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6CD2612-277A-4D1E-A404-4B415C09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40F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ListParagraph">
    <w:name w:val="List Paragraph"/>
    <w:basedOn w:val="Normal"/>
    <w:uiPriority w:val="34"/>
    <w:qFormat/>
    <w:rsid w:val="00D7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104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Malika Lakmali</dc:creator>
  <cp:lastModifiedBy>Malika Lakmali</cp:lastModifiedBy>
  <cp:revision>70</cp:revision>
  <dcterms:created xsi:type="dcterms:W3CDTF">2019-09-06T05:29:00Z</dcterms:created>
  <dcterms:modified xsi:type="dcterms:W3CDTF">2022-04-29T08:12:00Z</dcterms:modified>
</cp:coreProperties>
</file>